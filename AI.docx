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BAD80" w14:textId="77777777" w:rsidR="000C3CBA" w:rsidRDefault="00606315">
      <w:pPr>
        <w:pStyle w:val="Heading1"/>
      </w:pPr>
      <w:r>
        <w:t>AI: ML</w:t>
      </w:r>
    </w:p>
    <w:p w14:paraId="0BABCE29" w14:textId="77777777" w:rsidR="000C3CBA" w:rsidRDefault="00606315" w:rsidP="00606315">
      <w:pPr>
        <w:pStyle w:val="ListBullet"/>
      </w:pPr>
      <w:r>
        <w:t>Given: Training examples &lt;x, f(x)&gt; for some unknown function f</w:t>
      </w:r>
    </w:p>
    <w:p w14:paraId="5910B962" w14:textId="77777777" w:rsidR="00606315" w:rsidRDefault="00606315" w:rsidP="00606315">
      <w:pPr>
        <w:pStyle w:val="ListBullet"/>
      </w:pPr>
      <w:r>
        <w:t>Find: Either f(precisely) or a good approx. of f</w:t>
      </w:r>
    </w:p>
    <w:p w14:paraId="71A4D12C" w14:textId="77777777" w:rsidR="00606315" w:rsidRDefault="00606315" w:rsidP="00606315">
      <w:pPr>
        <w:pStyle w:val="ListBullet"/>
        <w:numPr>
          <w:ilvl w:val="0"/>
          <w:numId w:val="0"/>
        </w:numPr>
      </w:pPr>
      <w:r>
        <w:t>Examples:</w:t>
      </w:r>
    </w:p>
    <w:p w14:paraId="5AF96664" w14:textId="77777777" w:rsidR="00606315" w:rsidRDefault="00606315" w:rsidP="00606315">
      <w:pPr>
        <w:pStyle w:val="ListBullet"/>
        <w:numPr>
          <w:ilvl w:val="0"/>
          <w:numId w:val="6"/>
        </w:numPr>
      </w:pPr>
      <w:r>
        <w:t>Detecting objects in image</w:t>
      </w:r>
    </w:p>
    <w:p w14:paraId="2CD9E944" w14:textId="77777777" w:rsidR="00606315" w:rsidRDefault="00606315" w:rsidP="00606315">
      <w:pPr>
        <w:pStyle w:val="ListBullet"/>
        <w:numPr>
          <w:ilvl w:val="0"/>
          <w:numId w:val="6"/>
        </w:numPr>
      </w:pPr>
      <w:r>
        <w:t>Face recognition</w:t>
      </w:r>
    </w:p>
    <w:p w14:paraId="3ED68E80" w14:textId="77777777" w:rsidR="00606315" w:rsidRDefault="00606315" w:rsidP="00606315">
      <w:pPr>
        <w:pStyle w:val="ListBullet"/>
        <w:numPr>
          <w:ilvl w:val="0"/>
          <w:numId w:val="6"/>
        </w:numPr>
      </w:pPr>
      <w:r>
        <w:t>Categorization into different classes (</w:t>
      </w:r>
      <w:proofErr w:type="spellStart"/>
      <w:r>
        <w:t>eg</w:t>
      </w:r>
      <w:proofErr w:type="spellEnd"/>
      <w:r>
        <w:t>. A taxonomy on flowers)</w:t>
      </w:r>
    </w:p>
    <w:p w14:paraId="48259233" w14:textId="77777777" w:rsidR="00606315" w:rsidRDefault="00606315" w:rsidP="00606315">
      <w:pPr>
        <w:pStyle w:val="ListBullet"/>
        <w:numPr>
          <w:ilvl w:val="0"/>
          <w:numId w:val="6"/>
        </w:numPr>
      </w:pPr>
      <w:r>
        <w:t>Credit risk assessment</w:t>
      </w:r>
    </w:p>
    <w:p w14:paraId="6466963A" w14:textId="77777777" w:rsidR="00606315" w:rsidRDefault="00606315" w:rsidP="00606315">
      <w:pPr>
        <w:pStyle w:val="ListBullet"/>
        <w:numPr>
          <w:ilvl w:val="0"/>
          <w:numId w:val="6"/>
        </w:numPr>
      </w:pPr>
      <w:r>
        <w:t>Medical diagnosis</w:t>
      </w:r>
    </w:p>
    <w:p w14:paraId="4E9E17E5" w14:textId="77777777" w:rsidR="00606315" w:rsidRDefault="00606315" w:rsidP="00606315">
      <w:pPr>
        <w:pStyle w:val="ListBullet"/>
        <w:numPr>
          <w:ilvl w:val="0"/>
          <w:numId w:val="0"/>
        </w:numPr>
        <w:ind w:left="432" w:hanging="432"/>
      </w:pPr>
    </w:p>
    <w:p w14:paraId="22078A74" w14:textId="77777777" w:rsidR="00606315" w:rsidRDefault="00606315" w:rsidP="00606315">
      <w:pPr>
        <w:pStyle w:val="ListBullet"/>
        <w:numPr>
          <w:ilvl w:val="0"/>
          <w:numId w:val="0"/>
        </w:numPr>
        <w:ind w:left="432" w:hanging="432"/>
      </w:pPr>
      <w:r>
        <w:t>When is it a good idea?</w:t>
      </w:r>
    </w:p>
    <w:p w14:paraId="16574AF3" w14:textId="77777777" w:rsidR="00606315" w:rsidRDefault="00606315" w:rsidP="00606315">
      <w:pPr>
        <w:pStyle w:val="ListBullet"/>
        <w:numPr>
          <w:ilvl w:val="0"/>
          <w:numId w:val="8"/>
        </w:numPr>
      </w:pPr>
      <w:r>
        <w:t>Lots of data</w:t>
      </w:r>
    </w:p>
    <w:p w14:paraId="2DE318B5" w14:textId="77777777" w:rsidR="00606315" w:rsidRDefault="00606315" w:rsidP="00606315">
      <w:pPr>
        <w:pStyle w:val="ListBullet"/>
        <w:numPr>
          <w:ilvl w:val="1"/>
          <w:numId w:val="8"/>
        </w:numPr>
      </w:pPr>
      <w:r>
        <w:t>Takes a lot of time for human</w:t>
      </w:r>
    </w:p>
    <w:p w14:paraId="7C3795B7" w14:textId="77777777" w:rsidR="00606315" w:rsidRDefault="00606315" w:rsidP="00606315">
      <w:pPr>
        <w:pStyle w:val="ListBullet"/>
        <w:numPr>
          <w:ilvl w:val="1"/>
          <w:numId w:val="8"/>
        </w:numPr>
      </w:pPr>
      <w:r>
        <w:t>Many different examples/ corner cases</w:t>
      </w:r>
    </w:p>
    <w:p w14:paraId="7B7795FF" w14:textId="77777777" w:rsidR="00606315" w:rsidRDefault="00606315" w:rsidP="00606315">
      <w:pPr>
        <w:pStyle w:val="ListBullet"/>
        <w:numPr>
          <w:ilvl w:val="1"/>
          <w:numId w:val="8"/>
        </w:numPr>
      </w:pPr>
      <w:r>
        <w:t>That we hope they will help us</w:t>
      </w:r>
    </w:p>
    <w:p w14:paraId="35C2560B" w14:textId="77777777" w:rsidR="00606315" w:rsidRDefault="00606315" w:rsidP="00606315">
      <w:pPr>
        <w:pStyle w:val="ListBullet"/>
        <w:numPr>
          <w:ilvl w:val="0"/>
          <w:numId w:val="8"/>
        </w:numPr>
      </w:pPr>
      <w:r>
        <w:t>Situations where there are no human experts</w:t>
      </w:r>
    </w:p>
    <w:p w14:paraId="7B6BA7F4" w14:textId="77777777" w:rsidR="00606315" w:rsidRDefault="00606315" w:rsidP="00606315">
      <w:pPr>
        <w:pStyle w:val="ListBullet"/>
        <w:numPr>
          <w:ilvl w:val="0"/>
          <w:numId w:val="8"/>
        </w:numPr>
      </w:pPr>
      <w:r>
        <w:t>Situations where human can perform the task but cannot really explain how they do it</w:t>
      </w:r>
    </w:p>
    <w:p w14:paraId="6C17322D" w14:textId="77777777" w:rsidR="00606315" w:rsidRDefault="00606315" w:rsidP="00606315">
      <w:pPr>
        <w:pStyle w:val="ListBullet"/>
        <w:numPr>
          <w:ilvl w:val="0"/>
          <w:numId w:val="8"/>
        </w:numPr>
      </w:pPr>
      <w:r>
        <w:t xml:space="preserve">Character recognition </w:t>
      </w:r>
    </w:p>
    <w:p w14:paraId="50ECCFF9" w14:textId="77777777" w:rsidR="00606315" w:rsidRDefault="00606315" w:rsidP="00606315">
      <w:pPr>
        <w:pStyle w:val="ListBullet"/>
        <w:numPr>
          <w:ilvl w:val="1"/>
          <w:numId w:val="8"/>
        </w:numPr>
      </w:pPr>
      <w:r>
        <w:t>Image</w:t>
      </w:r>
    </w:p>
    <w:p w14:paraId="27F36564" w14:textId="77777777" w:rsidR="00606315" w:rsidRDefault="00606315" w:rsidP="00606315">
      <w:pPr>
        <w:pStyle w:val="ListBullet"/>
        <w:numPr>
          <w:ilvl w:val="0"/>
          <w:numId w:val="8"/>
        </w:numPr>
      </w:pPr>
      <w:r>
        <w:t>Situations where each user needs</w:t>
      </w:r>
    </w:p>
    <w:p w14:paraId="3F857050" w14:textId="77777777" w:rsidR="00606315" w:rsidRDefault="00606315" w:rsidP="00606315">
      <w:pPr>
        <w:pStyle w:val="ListBullet"/>
        <w:numPr>
          <w:ilvl w:val="1"/>
          <w:numId w:val="8"/>
        </w:numPr>
      </w:pPr>
      <w:r>
        <w:t>A customized spam/ham email</w:t>
      </w:r>
    </w:p>
    <w:p w14:paraId="7D3295BC" w14:textId="77777777" w:rsidR="000C3CBA" w:rsidRDefault="00606315" w:rsidP="00606315">
      <w:pPr>
        <w:pStyle w:val="ListBullet"/>
        <w:numPr>
          <w:ilvl w:val="1"/>
          <w:numId w:val="8"/>
        </w:numPr>
      </w:pPr>
      <w:r>
        <w:t>Amazon recommendations</w:t>
      </w:r>
    </w:p>
    <w:p w14:paraId="18A743FC" w14:textId="77777777" w:rsidR="00623833" w:rsidRDefault="00CE2470" w:rsidP="00623833">
      <w:pPr>
        <w:pStyle w:val="ListBullet"/>
        <w:numPr>
          <w:ilvl w:val="0"/>
          <w:numId w:val="0"/>
        </w:numPr>
        <w:ind w:left="432" w:hanging="432"/>
      </w:pPr>
      <w:r>
        <w:lastRenderedPageBreak/>
        <w:t>“</w:t>
      </w:r>
      <w:r w:rsidR="00623833">
        <w:t>No Free-lunch</w:t>
      </w:r>
      <w:r>
        <w:t>”</w:t>
      </w:r>
      <w:r w:rsidR="00623833">
        <w:t xml:space="preserve"> Theories</w:t>
      </w:r>
    </w:p>
    <w:p w14:paraId="63E7E998" w14:textId="77777777" w:rsidR="00623833" w:rsidRDefault="00CE2470" w:rsidP="00623833">
      <w:pPr>
        <w:pStyle w:val="ListBullet"/>
        <w:numPr>
          <w:ilvl w:val="0"/>
          <w:numId w:val="0"/>
        </w:numPr>
        <w:ind w:left="432" w:hanging="432"/>
      </w:pPr>
      <w:r>
        <w:t>WE can’t expect to generalize well in any problems given to us</w:t>
      </w:r>
    </w:p>
    <w:p w14:paraId="52F95E42" w14:textId="77777777" w:rsidR="00CE2470" w:rsidRDefault="00CE2470" w:rsidP="00623833">
      <w:pPr>
        <w:pStyle w:val="ListBullet"/>
        <w:numPr>
          <w:ilvl w:val="0"/>
          <w:numId w:val="0"/>
        </w:numPr>
        <w:ind w:left="432" w:hanging="432"/>
      </w:pPr>
      <w:r>
        <w:t>We need to be biased for the solutions somehow</w:t>
      </w:r>
    </w:p>
    <w:p w14:paraId="43A1F559" w14:textId="77777777" w:rsidR="00CE2470" w:rsidRDefault="00CE2470" w:rsidP="00623833">
      <w:pPr>
        <w:pStyle w:val="ListBullet"/>
        <w:numPr>
          <w:ilvl w:val="0"/>
          <w:numId w:val="0"/>
        </w:numPr>
        <w:ind w:left="432" w:hanging="432"/>
      </w:pPr>
    </w:p>
    <w:p w14:paraId="374E3C56" w14:textId="77777777" w:rsidR="00CE2470" w:rsidRDefault="00CE2470" w:rsidP="00623833">
      <w:pPr>
        <w:pStyle w:val="ListBullet"/>
        <w:numPr>
          <w:ilvl w:val="0"/>
          <w:numId w:val="0"/>
        </w:numPr>
        <w:ind w:left="432" w:hanging="432"/>
      </w:pPr>
      <w:r>
        <w:t>THM: Consider function f: {0,</w:t>
      </w:r>
      <w:proofErr w:type="gramStart"/>
      <w:r>
        <w:t>1}</w:t>
      </w:r>
      <w:r w:rsidRPr="00CE2470">
        <w:rPr>
          <w:vertAlign w:val="superscript"/>
        </w:rPr>
        <w:t>n</w:t>
      </w:r>
      <w:proofErr w:type="gramEnd"/>
      <w:r>
        <w:t>-&gt;{0,1} (f belongs to F)</w:t>
      </w:r>
    </w:p>
    <w:p w14:paraId="4F6D8363" w14:textId="77777777" w:rsidR="00CE2470" w:rsidRDefault="00CE2470" w:rsidP="00623833">
      <w:pPr>
        <w:pStyle w:val="ListBullet"/>
        <w:numPr>
          <w:ilvl w:val="0"/>
          <w:numId w:val="0"/>
        </w:numPr>
        <w:ind w:left="432" w:hanging="432"/>
      </w:pPr>
      <w:r>
        <w:t xml:space="preserve">For any feature L,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Accu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=1/2</m:t>
        </m:r>
      </m:oMath>
    </w:p>
    <w:p w14:paraId="37564621" w14:textId="77777777" w:rsidR="00D0347D" w:rsidRDefault="00D0347D" w:rsidP="00623833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  <w:t xml:space="preserve">      F</w:t>
      </w:r>
    </w:p>
    <w:p w14:paraId="03CD3FAD" w14:textId="77777777" w:rsidR="00D0347D" w:rsidRDefault="00D0347D" w:rsidP="00623833">
      <w:pPr>
        <w:pStyle w:val="ListBullet"/>
        <w:numPr>
          <w:ilvl w:val="0"/>
          <w:numId w:val="0"/>
        </w:numPr>
        <w:ind w:left="432" w:hanging="432"/>
      </w:pPr>
      <w:r>
        <w:t xml:space="preserve">Where </w:t>
      </w:r>
      <w:proofErr w:type="spellStart"/>
      <w:r>
        <w:t>Accu</w:t>
      </w:r>
      <w:proofErr w:type="spellEnd"/>
      <w:r>
        <w:t>(L) is generalization accuracy of L, accuracy of L on training examples.</w:t>
      </w:r>
    </w:p>
    <w:p w14:paraId="74108199" w14:textId="77777777" w:rsidR="00CE2470" w:rsidRDefault="00CE2470" w:rsidP="00623833">
      <w:pPr>
        <w:pStyle w:val="ListBullet"/>
        <w:numPr>
          <w:ilvl w:val="0"/>
          <w:numId w:val="0"/>
        </w:numPr>
        <w:ind w:left="432" w:hanging="432"/>
      </w:pPr>
      <w:r>
        <w:t>F is all Boolean functions, |F| = 2^(2^n)</w:t>
      </w:r>
    </w:p>
    <w:p w14:paraId="5EAA0531" w14:textId="4897622C" w:rsidR="00503B08" w:rsidRDefault="00503B08" w:rsidP="00623833">
      <w:pPr>
        <w:pStyle w:val="ListBullet"/>
        <w:numPr>
          <w:ilvl w:val="0"/>
          <w:numId w:val="0"/>
        </w:numPr>
        <w:ind w:left="432" w:hanging="432"/>
      </w:pPr>
      <w:r>
        <w:t>…. Missing parts</w:t>
      </w:r>
    </w:p>
    <w:p w14:paraId="729E0AD9" w14:textId="77777777" w:rsidR="00503B08" w:rsidRDefault="00503B08" w:rsidP="00623833">
      <w:pPr>
        <w:pStyle w:val="ListBullet"/>
        <w:numPr>
          <w:ilvl w:val="0"/>
          <w:numId w:val="0"/>
        </w:numPr>
        <w:ind w:left="432" w:hanging="432"/>
      </w:pPr>
    </w:p>
    <w:p w14:paraId="34131102" w14:textId="77777777" w:rsidR="00503B08" w:rsidRDefault="00503B08" w:rsidP="00623833">
      <w:pPr>
        <w:pStyle w:val="ListBullet"/>
        <w:numPr>
          <w:ilvl w:val="0"/>
          <w:numId w:val="0"/>
        </w:numPr>
        <w:ind w:left="432" w:hanging="432"/>
      </w:pPr>
    </w:p>
    <w:p w14:paraId="5A803C09" w14:textId="0E19550E" w:rsidR="00503B08" w:rsidRDefault="00503B08" w:rsidP="00623833">
      <w:pPr>
        <w:pStyle w:val="ListBullet"/>
        <w:numPr>
          <w:ilvl w:val="0"/>
          <w:numId w:val="0"/>
        </w:numPr>
        <w:ind w:left="432" w:hanging="432"/>
      </w:pPr>
      <w:r>
        <w:t>Corollary:</w:t>
      </w:r>
    </w:p>
    <w:p w14:paraId="048C1BF6" w14:textId="1B237433" w:rsidR="00503B08" w:rsidRDefault="00503B08" w:rsidP="00ED5237">
      <w:pPr>
        <w:pStyle w:val="ListBullet"/>
        <w:numPr>
          <w:ilvl w:val="0"/>
          <w:numId w:val="0"/>
        </w:numPr>
        <w:ind w:left="432"/>
      </w:pPr>
      <w:r>
        <w:t xml:space="preserve">For any two learners L1, L2: </w:t>
      </w:r>
      <w:r w:rsidR="001D132E">
        <w:t xml:space="preserve">if there exists problem P </w:t>
      </w:r>
      <w:proofErr w:type="spellStart"/>
      <w:r w:rsidR="001D132E">
        <w:t>ehrtr</w:t>
      </w:r>
      <w:proofErr w:type="spellEnd"/>
      <w:r w:rsidR="001D132E">
        <w:t xml:space="preserve"> </w:t>
      </w:r>
      <w:r>
        <w:t xml:space="preserve">where the generalization accuracy </w:t>
      </w:r>
      <w:proofErr w:type="spellStart"/>
      <w:r w:rsidR="001D132E">
        <w:t>Acc</w:t>
      </w:r>
      <w:r w:rsidR="001D132E" w:rsidRPr="001D132E">
        <w:rPr>
          <w:vertAlign w:val="subscript"/>
        </w:rPr>
        <w:t>G</w:t>
      </w:r>
      <w:proofErr w:type="spellEnd"/>
      <w:r>
        <w:t>(L1</w:t>
      </w:r>
      <w:r w:rsidR="001D132E">
        <w:t xml:space="preserve">) &gt; </w:t>
      </w:r>
      <w:proofErr w:type="spellStart"/>
      <w:r w:rsidR="001D132E">
        <w:t>Acc</w:t>
      </w:r>
      <w:r w:rsidR="001D132E" w:rsidRPr="001D132E">
        <w:rPr>
          <w:vertAlign w:val="subscript"/>
        </w:rPr>
        <w:t>G</w:t>
      </w:r>
      <w:proofErr w:type="spellEnd"/>
      <w:r>
        <w:t>(L2) the</w:t>
      </w:r>
      <w:r w:rsidR="001D132E">
        <w:t>n there exists another problem P</w:t>
      </w:r>
      <w:r>
        <w:t xml:space="preserve">’ </w:t>
      </w:r>
      <w:proofErr w:type="spellStart"/>
      <w:r>
        <w:t>s.t.</w:t>
      </w:r>
      <w:proofErr w:type="spellEnd"/>
      <w:r>
        <w:t xml:space="preserve"> </w:t>
      </w:r>
      <w:proofErr w:type="spellStart"/>
      <w:r w:rsidR="001D132E">
        <w:t>Acc</w:t>
      </w:r>
      <w:r w:rsidR="001D132E" w:rsidRPr="001D132E">
        <w:rPr>
          <w:vertAlign w:val="subscript"/>
        </w:rPr>
        <w:t>G</w:t>
      </w:r>
      <w:proofErr w:type="spellEnd"/>
      <w:r w:rsidR="001D132E">
        <w:t>(L1</w:t>
      </w:r>
      <w:r w:rsidR="001D132E">
        <w:t xml:space="preserve">) &gt; </w:t>
      </w:r>
      <w:proofErr w:type="spellStart"/>
      <w:r w:rsidR="001D132E">
        <w:t>Acc</w:t>
      </w:r>
      <w:r w:rsidR="001D132E" w:rsidRPr="001D132E">
        <w:rPr>
          <w:vertAlign w:val="subscript"/>
        </w:rPr>
        <w:t>G</w:t>
      </w:r>
      <w:proofErr w:type="spellEnd"/>
      <w:r w:rsidR="001D132E">
        <w:t>(L2)</w:t>
      </w:r>
    </w:p>
    <w:p w14:paraId="2DD0F67E" w14:textId="77777777" w:rsidR="00283F0E" w:rsidRDefault="00283F0E" w:rsidP="00623833">
      <w:pPr>
        <w:pStyle w:val="ListBullet"/>
        <w:numPr>
          <w:ilvl w:val="0"/>
          <w:numId w:val="0"/>
        </w:numPr>
        <w:ind w:left="432" w:hanging="432"/>
      </w:pPr>
    </w:p>
    <w:p w14:paraId="448D0C5A" w14:textId="3F4A7B04" w:rsidR="00283F0E" w:rsidRDefault="00283F0E" w:rsidP="00623833">
      <w:pPr>
        <w:pStyle w:val="ListBullet"/>
        <w:numPr>
          <w:ilvl w:val="0"/>
          <w:numId w:val="0"/>
        </w:numPr>
        <w:ind w:left="432" w:hanging="432"/>
      </w:pPr>
      <w:r>
        <w:t>Version Spaces:</w:t>
      </w:r>
    </w:p>
    <w:p w14:paraId="275E2EF5" w14:textId="3FB6FF47" w:rsidR="00ED5237" w:rsidRDefault="002817AC" w:rsidP="00623833">
      <w:pPr>
        <w:pStyle w:val="ListBullet"/>
        <w:numPr>
          <w:ilvl w:val="0"/>
          <w:numId w:val="0"/>
        </w:numPr>
        <w:ind w:left="432" w:hanging="432"/>
      </w:pPr>
      <w:r>
        <w:t>Conjunction of n literals (</w:t>
      </w:r>
      <w:proofErr w:type="spellStart"/>
      <w:r>
        <w:t>var</w:t>
      </w:r>
      <w:proofErr w:type="spellEnd"/>
      <w:r>
        <w:t xml:space="preserve"> or its negation)</w:t>
      </w:r>
    </w:p>
    <w:p w14:paraId="3B0C3099" w14:textId="414A7EB7" w:rsidR="00E71791" w:rsidRDefault="002817AC" w:rsidP="00623833">
      <w:pPr>
        <w:pStyle w:val="ListBullet"/>
        <w:numPr>
          <w:ilvl w:val="0"/>
          <w:numId w:val="0"/>
        </w:numPr>
        <w:ind w:left="432" w:hanging="432"/>
      </w:pPr>
      <w:r>
        <w:t>|# of conjunctions| = 3^n</w:t>
      </w:r>
      <w:r w:rsidR="00E71791">
        <w:t xml:space="preserve"> + 1(constant </w:t>
      </w:r>
      <w:bookmarkStart w:id="0" w:name="_GoBack"/>
      <w:bookmarkEnd w:id="0"/>
      <w:r w:rsidR="00E71791">
        <w:t>)</w:t>
      </w:r>
    </w:p>
    <w:p w14:paraId="6A6C2B1F" w14:textId="5DB134A6" w:rsidR="002817AC" w:rsidRDefault="002817AC" w:rsidP="00623833">
      <w:pPr>
        <w:pStyle w:val="ListBullet"/>
        <w:numPr>
          <w:ilvl w:val="0"/>
          <w:numId w:val="0"/>
        </w:numPr>
        <w:ind w:left="432" w:hanging="432"/>
      </w:pPr>
      <w:r>
        <w:t xml:space="preserve"> (true false or not used)</w:t>
      </w:r>
    </w:p>
    <w:p w14:paraId="2F0A4B27" w14:textId="4668EDB1" w:rsidR="002817AC" w:rsidRDefault="002817AC" w:rsidP="00623833">
      <w:pPr>
        <w:pStyle w:val="ListBullet"/>
        <w:numPr>
          <w:ilvl w:val="0"/>
          <w:numId w:val="0"/>
        </w:numPr>
        <w:ind w:left="432" w:hanging="432"/>
      </w:pPr>
      <w:r>
        <w:t xml:space="preserve">max </w:t>
      </w:r>
      <w:proofErr w:type="spellStart"/>
      <w:r>
        <w:t>len</w:t>
      </w:r>
      <w:proofErr w:type="spellEnd"/>
      <w:r>
        <w:t xml:space="preserve"> of a conjunction is 2n</w:t>
      </w:r>
    </w:p>
    <w:p w14:paraId="60B3A600" w14:textId="54AECDBF" w:rsidR="002817AC" w:rsidRDefault="002817AC" w:rsidP="002817AC">
      <w:pPr>
        <w:pStyle w:val="ListBullet"/>
        <w:numPr>
          <w:ilvl w:val="0"/>
          <w:numId w:val="0"/>
        </w:numPr>
        <w:ind w:left="432" w:hanging="432"/>
      </w:pPr>
      <w:r>
        <w:t>Representation: Set of truth assignments (inefficient)</w:t>
      </w:r>
    </w:p>
    <w:p w14:paraId="786766C4" w14:textId="3C68A87E" w:rsidR="002817AC" w:rsidRDefault="002817AC" w:rsidP="002817AC">
      <w:pPr>
        <w:pStyle w:val="ListBullet"/>
        <w:numPr>
          <w:ilvl w:val="0"/>
          <w:numId w:val="0"/>
        </w:numPr>
        <w:ind w:left="432" w:hanging="432"/>
      </w:pPr>
      <w:r>
        <w:t>Exploit some compact representations:</w:t>
      </w:r>
    </w:p>
    <w:p w14:paraId="31DE68D6" w14:textId="20051069" w:rsidR="002817AC" w:rsidRDefault="002817AC" w:rsidP="002817AC">
      <w:pPr>
        <w:pStyle w:val="ListBullet"/>
        <w:numPr>
          <w:ilvl w:val="0"/>
          <w:numId w:val="0"/>
        </w:numPr>
        <w:ind w:left="432" w:hanging="432"/>
      </w:pPr>
      <w:r>
        <w:tab/>
      </w:r>
      <w:proofErr w:type="spellStart"/>
      <w:r>
        <w:t>Eg</w:t>
      </w:r>
      <w:proofErr w:type="spellEnd"/>
      <w:r>
        <w:t>. Conjunction as strings of length n</w:t>
      </w:r>
    </w:p>
    <w:sectPr w:rsidR="002817A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E52C8" w14:textId="77777777" w:rsidR="004F3460" w:rsidRDefault="004F3460">
      <w:r>
        <w:separator/>
      </w:r>
    </w:p>
    <w:p w14:paraId="4D1A9C32" w14:textId="77777777" w:rsidR="004F3460" w:rsidRDefault="004F3460"/>
  </w:endnote>
  <w:endnote w:type="continuationSeparator" w:id="0">
    <w:p w14:paraId="09EA8808" w14:textId="77777777" w:rsidR="004F3460" w:rsidRDefault="004F3460">
      <w:r>
        <w:continuationSeparator/>
      </w:r>
    </w:p>
    <w:p w14:paraId="05714146" w14:textId="77777777" w:rsidR="004F3460" w:rsidRDefault="004F34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46A7F" w14:textId="77777777" w:rsidR="000C3CBA" w:rsidRDefault="004F34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7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DF6D1" w14:textId="77777777" w:rsidR="004F3460" w:rsidRDefault="004F3460">
      <w:r>
        <w:separator/>
      </w:r>
    </w:p>
    <w:p w14:paraId="73A2ACE7" w14:textId="77777777" w:rsidR="004F3460" w:rsidRDefault="004F3460"/>
  </w:footnote>
  <w:footnote w:type="continuationSeparator" w:id="0">
    <w:p w14:paraId="44646A8F" w14:textId="77777777" w:rsidR="004F3460" w:rsidRDefault="004F3460">
      <w:r>
        <w:continuationSeparator/>
      </w:r>
    </w:p>
    <w:p w14:paraId="5B58DB65" w14:textId="77777777" w:rsidR="004F3460" w:rsidRDefault="004F346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A7053"/>
    <w:multiLevelType w:val="hybridMultilevel"/>
    <w:tmpl w:val="D3B2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77208"/>
    <w:multiLevelType w:val="hybridMultilevel"/>
    <w:tmpl w:val="D938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F2882"/>
    <w:multiLevelType w:val="hybridMultilevel"/>
    <w:tmpl w:val="6EAC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D7C68"/>
    <w:multiLevelType w:val="hybridMultilevel"/>
    <w:tmpl w:val="073C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15"/>
    <w:rsid w:val="000C3CBA"/>
    <w:rsid w:val="001D132E"/>
    <w:rsid w:val="002817AC"/>
    <w:rsid w:val="00283F0E"/>
    <w:rsid w:val="004F3460"/>
    <w:rsid w:val="00503B08"/>
    <w:rsid w:val="00606315"/>
    <w:rsid w:val="00623833"/>
    <w:rsid w:val="0066400F"/>
    <w:rsid w:val="00CE2470"/>
    <w:rsid w:val="00D0347D"/>
    <w:rsid w:val="00E71791"/>
    <w:rsid w:val="00E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2A6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z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31"/>
    <w:rsid w:val="00536331"/>
    <w:rsid w:val="00E1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C7EEF9DD994E43A7117A3CD6A5F746">
    <w:name w:val="85C7EEF9DD994E43A7117A3CD6A5F74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A2C7032EF8E2F44C9314E65076F9D7C6">
    <w:name w:val="A2C7032EF8E2F44C9314E65076F9D7C6"/>
  </w:style>
  <w:style w:type="character" w:styleId="PlaceholderText">
    <w:name w:val="Placeholder Text"/>
    <w:basedOn w:val="DefaultParagraphFont"/>
    <w:uiPriority w:val="99"/>
    <w:semiHidden/>
    <w:rsid w:val="005363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40</TotalTime>
  <Pages>2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Kefan Zhang</dc:creator>
  <cp:keywords/>
  <dc:description/>
  <cp:lastModifiedBy>Kefan Zhang</cp:lastModifiedBy>
  <cp:revision>2</cp:revision>
  <dcterms:created xsi:type="dcterms:W3CDTF">2017-10-30T18:14:00Z</dcterms:created>
  <dcterms:modified xsi:type="dcterms:W3CDTF">2017-10-30T19:23:00Z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